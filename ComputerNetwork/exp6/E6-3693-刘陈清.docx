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1EC088" w14:textId="77777777" w:rsidR="00361252" w:rsidRDefault="00361252" w:rsidP="00361252">
      <w:pPr>
        <w:pStyle w:val="a5"/>
        <w:spacing w:beforeLines="500" w:before="1200" w:after="240"/>
        <w:rPr>
          <w:rFonts w:hint="eastAsia"/>
          <w:sz w:val="24"/>
        </w:rPr>
      </w:pPr>
      <w:r w:rsidRPr="00AC1E74">
        <w:rPr>
          <w:noProof/>
        </w:rPr>
        <w:drawing>
          <wp:inline distT="0" distB="0" distL="0" distR="0" wp14:anchorId="3B1C216B" wp14:editId="413AE6E7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DEC7" w14:textId="77777777" w:rsidR="00361252" w:rsidRDefault="00361252" w:rsidP="00361252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0BB90E61" wp14:editId="2C105924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22B4" w14:textId="77777777" w:rsidR="00361252" w:rsidRPr="00D4081B" w:rsidRDefault="00361252" w:rsidP="00361252">
      <w:pPr>
        <w:pStyle w:val="a7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6EBF25E2" w14:textId="77777777" w:rsidR="00361252" w:rsidRPr="00AC1E74" w:rsidRDefault="00361252" w:rsidP="00361252">
      <w:pPr>
        <w:pStyle w:val="a7"/>
        <w:spacing w:before="480" w:afterLines="400" w:after="96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</w:t>
      </w:r>
      <w:r w:rsidR="006E7238">
        <w:rPr>
          <w:rFonts w:hint="eastAsia"/>
          <w:sz w:val="40"/>
        </w:rPr>
        <w:t>实验</w:t>
      </w:r>
      <w:r w:rsidRPr="00AC1E74">
        <w:rPr>
          <w:rFonts w:hint="eastAsia"/>
          <w:sz w:val="40"/>
        </w:rPr>
        <w:t>报告</w:t>
      </w:r>
    </w:p>
    <w:p w14:paraId="361D4EC8" w14:textId="44884838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实验</w:t>
      </w:r>
      <w:permStart w:id="252904981" w:edGrp="everyone"/>
      <w:r w:rsidR="006D156B">
        <w:rPr>
          <w:rFonts w:ascii="Times New Roman" w:eastAsia="仿宋" w:hAnsi="Times New Roman" w:hint="eastAsia"/>
          <w:b/>
          <w:sz w:val="28"/>
          <w:szCs w:val="28"/>
          <w:u w:val="single"/>
        </w:rPr>
        <w:t>6</w:t>
      </w:r>
      <w:permEnd w:id="252904981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 xml:space="preserve">　</w:t>
      </w:r>
      <w:permStart w:id="565342593" w:edGrp="everyone"/>
      <w:r w:rsidR="006D156B" w:rsidRPr="006D156B">
        <w:rPr>
          <w:rFonts w:ascii="Times New Roman" w:eastAsia="仿宋" w:hAnsi="Times New Roman" w:hint="eastAsia"/>
          <w:b/>
          <w:sz w:val="28"/>
          <w:szCs w:val="28"/>
          <w:u w:val="single"/>
        </w:rPr>
        <w:t>应用层协议服务配置</w:t>
      </w:r>
      <w:permEnd w:id="565342593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1D6415EA" w14:textId="0EA4BEF8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软件工程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2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>0</w:t>
      </w:r>
      <w:r w:rsidR="00500BCA" w:rsidRPr="00E5064E">
        <w:rPr>
          <w:rFonts w:ascii="Times New Roman" w:eastAsia="仿宋" w:hAnsi="Times New Roman"/>
          <w:b/>
          <w:sz w:val="28"/>
          <w:szCs w:val="28"/>
          <w:u w:val="single"/>
        </w:rPr>
        <w:t>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1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级</w:t>
      </w:r>
      <w:permStart w:id="2001367443" w:edGrp="everyone"/>
      <w:r w:rsidR="002858F3"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卓越</w:t>
      </w:r>
      <w:permEnd w:id="2001367443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班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23A981E2" w14:textId="4BE6B30A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1690382848" w:edGrp="everyone"/>
      <w:r w:rsidR="00EB0A3A">
        <w:rPr>
          <w:rFonts w:ascii="Times New Roman" w:eastAsia="仿宋" w:hAnsi="Times New Roman" w:hint="eastAsia"/>
          <w:b/>
          <w:sz w:val="28"/>
          <w:szCs w:val="28"/>
          <w:u w:val="single"/>
        </w:rPr>
        <w:t>刘陈清</w:t>
      </w:r>
      <w:permEnd w:id="1690382848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8E886B4" w14:textId="6156B9A5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  <w:permStart w:id="214306679" w:edGrp="everyone"/>
      <w:r w:rsidR="00EB0A3A">
        <w:rPr>
          <w:rFonts w:ascii="Times New Roman" w:eastAsia="仿宋" w:hAnsi="Times New Roman" w:hint="eastAsia"/>
          <w:b/>
          <w:sz w:val="28"/>
          <w:szCs w:val="28"/>
          <w:u w:val="single"/>
        </w:rPr>
        <w:t>37220222203693</w:t>
      </w:r>
      <w:permEnd w:id="214306679"/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4B848BCB" w14:textId="520006A8" w:rsidR="00361252" w:rsidRPr="00020260" w:rsidRDefault="00361252" w:rsidP="00361252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  <w:t>202</w:t>
      </w:r>
      <w:r w:rsidR="00150537">
        <w:rPr>
          <w:rFonts w:ascii="Times New Roman" w:eastAsia="仿宋" w:hAnsi="Times New Roman"/>
          <w:b/>
          <w:sz w:val="28"/>
          <w:szCs w:val="28"/>
          <w:u w:val="single"/>
        </w:rPr>
        <w:t>3</w:t>
      </w:r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年</w:t>
      </w:r>
      <w:permStart w:id="1060784664" w:edGrp="everyone"/>
      <w:r w:rsidR="006D156B">
        <w:rPr>
          <w:rFonts w:ascii="Times New Roman" w:eastAsia="仿宋" w:hAnsi="Times New Roman" w:hint="eastAsia"/>
          <w:b/>
          <w:sz w:val="28"/>
          <w:szCs w:val="28"/>
          <w:u w:val="single"/>
        </w:rPr>
        <w:t>5</w:t>
      </w:r>
      <w:permEnd w:id="1060784664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月</w:t>
      </w:r>
      <w:permStart w:id="1607748398" w:edGrp="everyone"/>
      <w:r w:rsidR="006D156B">
        <w:rPr>
          <w:rFonts w:ascii="Times New Roman" w:eastAsia="仿宋" w:hAnsi="Times New Roman" w:hint="eastAsia"/>
          <w:b/>
          <w:sz w:val="28"/>
          <w:szCs w:val="28"/>
          <w:u w:val="single"/>
        </w:rPr>
        <w:t>30</w:t>
      </w:r>
      <w:permEnd w:id="1607748398"/>
      <w:r w:rsidRPr="00E5064E">
        <w:rPr>
          <w:rFonts w:ascii="Times New Roman" w:eastAsia="仿宋" w:hAnsi="Times New Roman" w:hint="eastAsia"/>
          <w:b/>
          <w:sz w:val="28"/>
          <w:szCs w:val="28"/>
          <w:u w:val="single"/>
        </w:rPr>
        <w:t>日</w:t>
      </w:r>
      <w:r w:rsidRPr="00E5064E">
        <w:rPr>
          <w:rFonts w:ascii="Times New Roman" w:eastAsia="仿宋" w:hAnsi="Times New Roman"/>
          <w:b/>
          <w:sz w:val="28"/>
          <w:szCs w:val="28"/>
          <w:u w:val="single"/>
        </w:rPr>
        <w:tab/>
      </w:r>
    </w:p>
    <w:p w14:paraId="36F3D3DF" w14:textId="14A73DB0" w:rsidR="00361252" w:rsidRDefault="00361252" w:rsidP="00361252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 w:rsidR="00150537">
        <w:rPr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>年</w:t>
      </w:r>
      <w:permStart w:id="1020795329" w:edGrp="everyone"/>
      <w:r w:rsidR="006D156B">
        <w:rPr>
          <w:rFonts w:hint="eastAsia"/>
          <w:b/>
          <w:sz w:val="28"/>
          <w:szCs w:val="28"/>
        </w:rPr>
        <w:t>5</w:t>
      </w:r>
      <w:permEnd w:id="1020795329"/>
      <w:r>
        <w:rPr>
          <w:rFonts w:hint="eastAsia"/>
          <w:b/>
          <w:sz w:val="28"/>
          <w:szCs w:val="28"/>
        </w:rPr>
        <w:t>月</w:t>
      </w:r>
      <w:permStart w:id="2093575952" w:edGrp="everyone"/>
      <w:r w:rsidR="006D156B">
        <w:rPr>
          <w:rFonts w:hint="eastAsia"/>
          <w:b/>
          <w:sz w:val="28"/>
          <w:szCs w:val="28"/>
        </w:rPr>
        <w:t>3</w:t>
      </w:r>
      <w:r>
        <w:rPr>
          <w:b/>
          <w:sz w:val="28"/>
          <w:szCs w:val="28"/>
        </w:rPr>
        <w:t>0</w:t>
      </w:r>
      <w:permEnd w:id="2093575952"/>
      <w:r>
        <w:rPr>
          <w:rFonts w:hint="eastAsia"/>
          <w:b/>
          <w:sz w:val="28"/>
          <w:szCs w:val="28"/>
        </w:rPr>
        <w:t>日</w:t>
      </w:r>
    </w:p>
    <w:p w14:paraId="4313E5C8" w14:textId="77777777" w:rsidR="00361252" w:rsidRDefault="00361252" w:rsidP="00361252">
      <w:pPr>
        <w:sectPr w:rsid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6D630657" w14:textId="77777777" w:rsidR="00361252" w:rsidRPr="00650E28" w:rsidRDefault="00361252" w:rsidP="00361252">
      <w:pPr>
        <w:pStyle w:val="a7"/>
        <w:spacing w:before="480" w:afterLines="200" w:after="480"/>
        <w:jc w:val="center"/>
        <w:rPr>
          <w:rFonts w:ascii="楷体" w:eastAsia="楷体" w:hAnsi="楷体"/>
          <w:sz w:val="52"/>
          <w:szCs w:val="28"/>
        </w:rPr>
      </w:pPr>
      <w:r w:rsidRPr="00650E28">
        <w:rPr>
          <w:rFonts w:ascii="楷体" w:eastAsia="楷体" w:hAnsi="楷体" w:hint="eastAsia"/>
          <w:sz w:val="52"/>
          <w:szCs w:val="28"/>
        </w:rPr>
        <w:lastRenderedPageBreak/>
        <w:t>填写说明</w:t>
      </w:r>
    </w:p>
    <w:p w14:paraId="0AF72BE6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本文件为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 w:hint="eastAsia"/>
          <w:sz w:val="28"/>
          <w:szCs w:val="32"/>
        </w:rPr>
        <w:t>模板文件，建议使用</w:t>
      </w:r>
      <w:r w:rsidRPr="009C2027">
        <w:rPr>
          <w:rFonts w:eastAsia="仿宋" w:hint="eastAsia"/>
          <w:sz w:val="28"/>
          <w:szCs w:val="32"/>
        </w:rPr>
        <w:t>Microsoft</w:t>
      </w:r>
      <w:r w:rsidRPr="009C2027">
        <w:rPr>
          <w:rFonts w:eastAsia="仿宋"/>
          <w:sz w:val="28"/>
          <w:szCs w:val="32"/>
        </w:rPr>
        <w:t xml:space="preserve"> </w:t>
      </w:r>
      <w:r w:rsidRPr="009C2027">
        <w:rPr>
          <w:rFonts w:eastAsia="仿宋" w:hint="eastAsia"/>
          <w:sz w:val="28"/>
          <w:szCs w:val="32"/>
        </w:rPr>
        <w:t>Word</w:t>
      </w:r>
      <w:r w:rsidRPr="009C2027">
        <w:rPr>
          <w:rFonts w:eastAsia="仿宋"/>
          <w:sz w:val="28"/>
          <w:szCs w:val="32"/>
        </w:rPr>
        <w:t xml:space="preserve"> 20</w:t>
      </w:r>
      <w:r w:rsidR="00150537">
        <w:rPr>
          <w:rFonts w:eastAsia="仿宋"/>
          <w:sz w:val="28"/>
          <w:szCs w:val="32"/>
        </w:rPr>
        <w:t>21</w:t>
      </w:r>
      <w:r w:rsidRPr="009C2027">
        <w:rPr>
          <w:rFonts w:eastAsia="仿宋" w:hint="eastAsia"/>
          <w:sz w:val="28"/>
          <w:szCs w:val="32"/>
        </w:rPr>
        <w:t>打开，在可填写的区域中如实填写；</w:t>
      </w:r>
    </w:p>
    <w:p w14:paraId="475BC66F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填表时勿改</w:t>
      </w:r>
      <w:r w:rsidR="00150537">
        <w:rPr>
          <w:rFonts w:eastAsia="仿宋" w:hint="eastAsia"/>
          <w:sz w:val="28"/>
          <w:szCs w:val="32"/>
        </w:rPr>
        <w:t>变</w:t>
      </w:r>
      <w:r w:rsidRPr="009C2027">
        <w:rPr>
          <w:rFonts w:eastAsia="仿宋" w:hint="eastAsia"/>
          <w:sz w:val="28"/>
          <w:szCs w:val="32"/>
        </w:rPr>
        <w:t>字体字号，</w:t>
      </w:r>
      <w:r w:rsidR="00150537">
        <w:rPr>
          <w:rFonts w:eastAsia="仿宋" w:hint="eastAsia"/>
          <w:sz w:val="28"/>
          <w:szCs w:val="32"/>
        </w:rPr>
        <w:t>保持</w:t>
      </w:r>
      <w:r w:rsidR="00150537" w:rsidRPr="009C2027">
        <w:rPr>
          <w:rFonts w:eastAsia="仿宋" w:hint="eastAsia"/>
          <w:sz w:val="28"/>
          <w:szCs w:val="32"/>
        </w:rPr>
        <w:t>排版</w:t>
      </w:r>
      <w:r w:rsidR="00150537">
        <w:rPr>
          <w:rFonts w:eastAsia="仿宋" w:hint="eastAsia"/>
          <w:sz w:val="28"/>
          <w:szCs w:val="32"/>
        </w:rPr>
        <w:t>工整，</w:t>
      </w:r>
      <w:r w:rsidRPr="009C2027">
        <w:rPr>
          <w:rFonts w:eastAsia="仿宋" w:hint="eastAsia"/>
          <w:sz w:val="28"/>
          <w:szCs w:val="32"/>
        </w:rPr>
        <w:t>打印</w:t>
      </w:r>
      <w:r w:rsidR="00150537">
        <w:rPr>
          <w:rFonts w:eastAsia="仿宋" w:hint="eastAsia"/>
          <w:sz w:val="28"/>
          <w:szCs w:val="32"/>
        </w:rPr>
        <w:t>为</w:t>
      </w:r>
      <w:r w:rsidRPr="009C2027">
        <w:rPr>
          <w:rFonts w:eastAsia="仿宋" w:hint="eastAsia"/>
          <w:sz w:val="28"/>
          <w:szCs w:val="32"/>
        </w:rPr>
        <w:t>PDF</w:t>
      </w:r>
      <w:r w:rsidRPr="009C2027">
        <w:rPr>
          <w:rFonts w:eastAsia="仿宋" w:hint="eastAsia"/>
          <w:sz w:val="28"/>
          <w:szCs w:val="32"/>
        </w:rPr>
        <w:t>文件提交；</w:t>
      </w:r>
    </w:p>
    <w:p w14:paraId="26D86CCA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文件总大小尽量控制在</w:t>
      </w:r>
      <w:r w:rsidRPr="009C2027">
        <w:rPr>
          <w:rFonts w:eastAsia="仿宋" w:hint="eastAsia"/>
          <w:sz w:val="28"/>
          <w:szCs w:val="32"/>
        </w:rPr>
        <w:t>1MB</w:t>
      </w:r>
      <w:r w:rsidRPr="009C2027">
        <w:rPr>
          <w:rFonts w:eastAsia="仿宋" w:hint="eastAsia"/>
          <w:sz w:val="28"/>
          <w:szCs w:val="32"/>
        </w:rPr>
        <w:t>以下，</w:t>
      </w:r>
      <w:r w:rsidR="001B30D0">
        <w:rPr>
          <w:rFonts w:eastAsia="仿宋" w:hint="eastAsia"/>
          <w:sz w:val="28"/>
          <w:szCs w:val="32"/>
        </w:rPr>
        <w:t>最大</w:t>
      </w:r>
      <w:r w:rsidRPr="009C2027">
        <w:rPr>
          <w:rFonts w:eastAsia="仿宋" w:hint="eastAsia"/>
          <w:sz w:val="28"/>
          <w:szCs w:val="32"/>
        </w:rPr>
        <w:t>勿超过</w:t>
      </w:r>
      <w:r w:rsidRPr="009C2027">
        <w:rPr>
          <w:rFonts w:eastAsia="仿宋" w:hint="eastAsia"/>
          <w:sz w:val="28"/>
          <w:szCs w:val="32"/>
        </w:rPr>
        <w:t>5MB</w:t>
      </w:r>
      <w:r w:rsidRPr="009C2027">
        <w:rPr>
          <w:rFonts w:eastAsia="仿宋" w:hint="eastAsia"/>
          <w:sz w:val="28"/>
          <w:szCs w:val="32"/>
        </w:rPr>
        <w:t>；</w:t>
      </w:r>
    </w:p>
    <w:p w14:paraId="57D23A67" w14:textId="77777777" w:rsidR="00361252" w:rsidRPr="009C2027" w:rsidRDefault="004F3C30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>
        <w:rPr>
          <w:rFonts w:eastAsia="仿宋" w:hint="eastAsia"/>
          <w:sz w:val="28"/>
          <w:szCs w:val="32"/>
        </w:rPr>
        <w:t>应将</w:t>
      </w:r>
      <w:r w:rsidR="00361252" w:rsidRPr="009C2027">
        <w:rPr>
          <w:rFonts w:eastAsia="仿宋" w:hint="eastAsia"/>
          <w:sz w:val="28"/>
          <w:szCs w:val="32"/>
        </w:rPr>
        <w:t>材料清单上传在代码托管平台上；</w:t>
      </w:r>
    </w:p>
    <w:p w14:paraId="37176406" w14:textId="77777777" w:rsidR="00361252" w:rsidRPr="009C2027" w:rsidRDefault="00361252" w:rsidP="009C2027">
      <w:pPr>
        <w:pStyle w:val="a0"/>
        <w:numPr>
          <w:ilvl w:val="0"/>
          <w:numId w:val="2"/>
        </w:numPr>
        <w:spacing w:before="120" w:after="120"/>
        <w:ind w:firstLineChars="0" w:hanging="436"/>
        <w:rPr>
          <w:rFonts w:eastAsia="仿宋"/>
          <w:sz w:val="28"/>
          <w:szCs w:val="32"/>
        </w:rPr>
      </w:pPr>
      <w:r w:rsidRPr="009C2027">
        <w:rPr>
          <w:rFonts w:eastAsia="仿宋" w:hint="eastAsia"/>
          <w:sz w:val="28"/>
          <w:szCs w:val="32"/>
        </w:rPr>
        <w:t>在</w:t>
      </w:r>
      <w:r w:rsidR="002A1393">
        <w:rPr>
          <w:rFonts w:eastAsia="仿宋" w:hint="eastAsia"/>
          <w:sz w:val="28"/>
          <w:szCs w:val="32"/>
        </w:rPr>
        <w:t>实验课结束</w:t>
      </w:r>
      <w:r w:rsidR="002A1393">
        <w:rPr>
          <w:rFonts w:eastAsia="仿宋"/>
          <w:sz w:val="28"/>
          <w:szCs w:val="32"/>
        </w:rPr>
        <w:t>14</w:t>
      </w:r>
      <w:r w:rsidR="002A1393">
        <w:rPr>
          <w:rFonts w:eastAsia="仿宋" w:hint="eastAsia"/>
          <w:sz w:val="28"/>
          <w:szCs w:val="32"/>
        </w:rPr>
        <w:t>天内，</w:t>
      </w:r>
      <w:r w:rsidR="004F3C30">
        <w:rPr>
          <w:rFonts w:eastAsia="仿宋" w:hint="eastAsia"/>
          <w:sz w:val="28"/>
          <w:szCs w:val="32"/>
        </w:rPr>
        <w:t>按</w:t>
      </w:r>
      <w:r w:rsidR="006D2A23">
        <w:rPr>
          <w:rFonts w:eastAsia="仿宋" w:hint="eastAsia"/>
          <w:sz w:val="28"/>
          <w:szCs w:val="32"/>
        </w:rPr>
        <w:t>原文件</w:t>
      </w:r>
      <w:r w:rsidRPr="009C2027">
        <w:rPr>
          <w:rFonts w:eastAsia="仿宋" w:hint="eastAsia"/>
          <w:sz w:val="28"/>
          <w:szCs w:val="32"/>
        </w:rPr>
        <w:t>发送至</w:t>
      </w:r>
      <w:r w:rsidR="00CA5425">
        <w:rPr>
          <w:rFonts w:eastAsia="仿宋" w:hint="eastAsia"/>
          <w:sz w:val="28"/>
          <w:szCs w:val="32"/>
        </w:rPr>
        <w:t>课程</w:t>
      </w:r>
      <w:r w:rsidR="00CA5425">
        <w:rPr>
          <w:rFonts w:eastAsia="仿宋" w:hint="eastAsia"/>
          <w:sz w:val="28"/>
          <w:szCs w:val="32"/>
        </w:rPr>
        <w:t>FTP</w:t>
      </w:r>
      <w:r w:rsidR="00CA5425">
        <w:rPr>
          <w:rFonts w:eastAsia="仿宋" w:hint="eastAsia"/>
          <w:sz w:val="28"/>
          <w:szCs w:val="32"/>
        </w:rPr>
        <w:t>指定位置</w:t>
      </w:r>
      <w:r w:rsidRPr="009C2027">
        <w:rPr>
          <w:rFonts w:eastAsia="仿宋" w:hint="eastAsia"/>
          <w:sz w:val="28"/>
          <w:szCs w:val="32"/>
        </w:rPr>
        <w:t>。</w:t>
      </w:r>
    </w:p>
    <w:p w14:paraId="17651585" w14:textId="77777777" w:rsidR="00361252" w:rsidRPr="00361252" w:rsidRDefault="00361252" w:rsidP="00361252">
      <w:pPr>
        <w:sectPr w:rsidR="00361252" w:rsidRPr="00361252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1BF752E7" w14:textId="77777777" w:rsidR="00361252" w:rsidRPr="0058242F" w:rsidRDefault="00361252" w:rsidP="00361252">
      <w:pPr>
        <w:pStyle w:val="1"/>
        <w:spacing w:before="240" w:after="240"/>
        <w:rPr>
          <w:rFonts w:eastAsia="黑体" w:hint="eastAsia"/>
        </w:rPr>
      </w:pPr>
      <w:r w:rsidRPr="0058242F">
        <w:rPr>
          <w:rFonts w:eastAsia="黑体" w:hint="eastAsia"/>
        </w:rPr>
        <w:lastRenderedPageBreak/>
        <w:t>实验目的</w:t>
      </w:r>
    </w:p>
    <w:p w14:paraId="2DF45CEB" w14:textId="0E4A2CD1" w:rsidR="006D156B" w:rsidRPr="00D328C3" w:rsidRDefault="006D156B" w:rsidP="00361252">
      <w:pPr>
        <w:pStyle w:val="a0"/>
        <w:spacing w:before="120" w:after="120"/>
        <w:ind w:firstLine="480"/>
      </w:pPr>
      <w:permStart w:id="2046645459" w:edGrp="everyone"/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、</w:t>
      </w:r>
      <w:r>
        <w:rPr>
          <w:rFonts w:hint="eastAsia"/>
        </w:rPr>
        <w:t>FTP</w:t>
      </w:r>
      <w:r>
        <w:rPr>
          <w:rFonts w:hint="eastAsia"/>
        </w:rPr>
        <w:t>、</w:t>
      </w:r>
      <w:r>
        <w:rPr>
          <w:rFonts w:hint="eastAsia"/>
        </w:rPr>
        <w:t>SSH</w:t>
      </w:r>
      <w:r>
        <w:rPr>
          <w:rFonts w:hint="eastAsia"/>
        </w:rPr>
        <w:t>、</w:t>
      </w:r>
      <w:r w:rsidR="00C32499" w:rsidRPr="00C32499">
        <w:t>SMTP</w:t>
      </w:r>
      <w:r w:rsidR="00C32499">
        <w:rPr>
          <w:rFonts w:hint="eastAsia"/>
        </w:rPr>
        <w:t>、</w:t>
      </w:r>
      <w:r w:rsidR="00C32499" w:rsidRPr="00C32499">
        <w:t>POP3,IMAP</w:t>
      </w:r>
      <w:r w:rsidR="00C32499">
        <w:rPr>
          <w:rFonts w:hint="eastAsia"/>
        </w:rPr>
        <w:t>服务</w:t>
      </w:r>
    </w:p>
    <w:permEnd w:id="2046645459"/>
    <w:p w14:paraId="40DFCBC1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t>实验环境</w:t>
      </w:r>
    </w:p>
    <w:p w14:paraId="1F78C0B5" w14:textId="18646014" w:rsidR="00C32499" w:rsidRDefault="00C32499" w:rsidP="00361252">
      <w:pPr>
        <w:pStyle w:val="a0"/>
        <w:spacing w:before="120" w:after="120"/>
        <w:ind w:firstLine="480"/>
        <w:rPr>
          <w:rFonts w:hint="eastAsia"/>
        </w:rPr>
      </w:pPr>
      <w:permStart w:id="1466304534" w:edGrp="everyone"/>
      <w:r>
        <w:rPr>
          <w:rFonts w:hint="eastAsia"/>
        </w:rPr>
        <w:t>Virtual Box</w:t>
      </w:r>
      <w:r>
        <w:rPr>
          <w:rFonts w:hint="eastAsia"/>
        </w:rPr>
        <w:t>内运行的</w:t>
      </w:r>
      <w:r>
        <w:rPr>
          <w:rFonts w:hint="eastAsia"/>
        </w:rPr>
        <w:t>Windows 10</w:t>
      </w:r>
      <w:r>
        <w:rPr>
          <w:rFonts w:hint="eastAsia"/>
        </w:rPr>
        <w:t>操作系统</w:t>
      </w:r>
    </w:p>
    <w:permEnd w:id="1466304534"/>
    <w:p w14:paraId="490663C3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实验结果</w:t>
      </w:r>
    </w:p>
    <w:p w14:paraId="71D1FB4D" w14:textId="77777777" w:rsidR="00162A27" w:rsidRDefault="00162A27" w:rsidP="00162A27">
      <w:pPr>
        <w:pStyle w:val="2"/>
        <w:spacing w:before="120" w:after="120"/>
      </w:pPr>
      <w:permStart w:id="438319071" w:edGrp="everyone"/>
      <w:r>
        <w:rPr>
          <w:rFonts w:hint="eastAsia"/>
        </w:rPr>
        <w:t>DNS</w:t>
      </w:r>
      <w:r>
        <w:rPr>
          <w:rFonts w:hint="eastAsia"/>
        </w:rPr>
        <w:t>服务器：</w:t>
      </w:r>
    </w:p>
    <w:p w14:paraId="0016C518" w14:textId="42BC629E" w:rsidR="00162A27" w:rsidRDefault="00162A27" w:rsidP="00361252">
      <w:pPr>
        <w:pStyle w:val="a0"/>
        <w:spacing w:before="120" w:after="120"/>
        <w:ind w:firstLine="480"/>
      </w:pPr>
      <w:r>
        <w:rPr>
          <w:rFonts w:hint="eastAsia"/>
        </w:rPr>
        <w:t>按照网络教程</w:t>
      </w:r>
      <w:hyperlink r:id="rId9" w:history="1">
        <w:r w:rsidR="008E75F3">
          <w:rPr>
            <w:rStyle w:val="ad"/>
          </w:rPr>
          <w:t>windows10</w:t>
        </w:r>
        <w:r w:rsidR="008E75F3">
          <w:rPr>
            <w:rStyle w:val="ad"/>
          </w:rPr>
          <w:t>个人版使用</w:t>
        </w:r>
        <w:r w:rsidR="008E75F3">
          <w:rPr>
            <w:rStyle w:val="ad"/>
          </w:rPr>
          <w:t>ntbind</w:t>
        </w:r>
        <w:r w:rsidR="008E75F3">
          <w:rPr>
            <w:rStyle w:val="ad"/>
          </w:rPr>
          <w:t>搭建</w:t>
        </w:r>
        <w:r w:rsidR="008E75F3">
          <w:rPr>
            <w:rStyle w:val="ad"/>
          </w:rPr>
          <w:t>dns</w:t>
        </w:r>
        <w:r w:rsidR="008E75F3">
          <w:rPr>
            <w:rStyle w:val="ad"/>
          </w:rPr>
          <w:t>服务</w:t>
        </w:r>
        <w:r w:rsidR="008E75F3">
          <w:rPr>
            <w:rStyle w:val="ad"/>
          </w:rPr>
          <w:t>-CSDN</w:t>
        </w:r>
        <w:r w:rsidR="008E75F3">
          <w:rPr>
            <w:rStyle w:val="ad"/>
          </w:rPr>
          <w:t>博客</w:t>
        </w:r>
      </w:hyperlink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服务器</w:t>
      </w:r>
      <w:r w:rsidR="008E75F3">
        <w:rPr>
          <w:rFonts w:hint="eastAsia"/>
        </w:rPr>
        <w:t>，</w:t>
      </w:r>
      <w:r>
        <w:rPr>
          <w:rFonts w:hint="eastAsia"/>
        </w:rPr>
        <w:t>该教程使用</w:t>
      </w:r>
      <w:r w:rsidRPr="00162A27">
        <w:rPr>
          <w:rFonts w:hint="eastAsia"/>
        </w:rPr>
        <w:t>ntbind</w:t>
      </w:r>
      <w:r w:rsidRPr="00162A27">
        <w:rPr>
          <w:rFonts w:hint="eastAsia"/>
        </w:rPr>
        <w:t>搭建</w:t>
      </w:r>
      <w:r>
        <w:rPr>
          <w:rFonts w:hint="eastAsia"/>
        </w:rPr>
        <w:t>，在虚拟机中安装该程序</w:t>
      </w:r>
      <w:r w:rsidR="00E27435">
        <w:br/>
      </w:r>
      <w:r w:rsidR="00E27435">
        <w:rPr>
          <w:noProof/>
        </w:rPr>
        <w:drawing>
          <wp:inline distT="0" distB="0" distL="0" distR="0" wp14:anchorId="7D4353B7" wp14:editId="1718A1AE">
            <wp:extent cx="5486400" cy="4178935"/>
            <wp:effectExtent l="0" t="0" r="0" b="0"/>
            <wp:docPr id="90857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789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412D" w14:textId="034C8102" w:rsidR="00E27435" w:rsidRDefault="00E27435" w:rsidP="00361252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上述原因是因为需要使用管理员方式运行该安装程序</w:t>
      </w:r>
      <w:r w:rsidR="001016BA">
        <w:rPr>
          <w:rFonts w:hint="eastAsia"/>
        </w:rPr>
        <w:t>，安装后注册账户并</w:t>
      </w:r>
      <w:r w:rsidR="001016BA" w:rsidRPr="001016BA">
        <w:rPr>
          <w:rFonts w:hint="eastAsia"/>
        </w:rPr>
        <w:t>.</w:t>
      </w:r>
      <w:r w:rsidR="001016BA" w:rsidRPr="001016BA">
        <w:rPr>
          <w:rFonts w:hint="eastAsia"/>
        </w:rPr>
        <w:t>配置</w:t>
      </w:r>
      <w:r w:rsidR="001016BA">
        <w:rPr>
          <w:rFonts w:hint="eastAsia"/>
        </w:rPr>
        <w:t>开始</w:t>
      </w:r>
      <w:r w:rsidR="001016BA" w:rsidRPr="001016BA">
        <w:rPr>
          <w:rFonts w:hint="eastAsia"/>
        </w:rPr>
        <w:t>BIND9.11</w:t>
      </w:r>
      <w:r w:rsidR="00D374D9">
        <w:rPr>
          <w:rFonts w:hint="eastAsia"/>
        </w:rPr>
        <w:t>：</w:t>
      </w:r>
    </w:p>
    <w:p w14:paraId="4F24D41F" w14:textId="04B1F612" w:rsidR="00FE15FC" w:rsidRPr="00FE15FC" w:rsidRDefault="00FE15FC" w:rsidP="00FE15FC">
      <w:pPr>
        <w:pStyle w:val="a0"/>
        <w:spacing w:before="120" w:after="120"/>
        <w:ind w:firstLine="480"/>
        <w:rPr>
          <w:rFonts w:hint="eastAsia"/>
        </w:rPr>
      </w:pPr>
      <w:r w:rsidRPr="00FE15FC">
        <w:t>运行</w:t>
      </w:r>
      <w:r w:rsidRPr="00FE15FC">
        <w:t xml:space="preserve"> rndc-confgen -a</w:t>
      </w:r>
      <w:r>
        <w:rPr>
          <w:rFonts w:hint="eastAsia"/>
        </w:rPr>
        <w:t>，</w:t>
      </w:r>
      <w:r w:rsidRPr="00FE15FC">
        <w:t>运行完成后会在</w:t>
      </w:r>
      <w:r w:rsidRPr="00FE15FC">
        <w:t>etc</w:t>
      </w:r>
      <w:r w:rsidRPr="00FE15FC">
        <w:t>目录下生成</w:t>
      </w:r>
      <w:r w:rsidRPr="00FE15FC">
        <w:t>rndc.key</w:t>
      </w:r>
      <w:r>
        <w:rPr>
          <w:rFonts w:hint="eastAsia"/>
        </w:rPr>
        <w:t>，</w:t>
      </w:r>
      <w:r w:rsidRPr="00FE15FC">
        <w:t>回到安装目录下，在</w:t>
      </w:r>
      <w:r w:rsidRPr="00FE15FC">
        <w:t>C:\Program Files\ISC BIND 9\etc</w:t>
      </w:r>
      <w:r w:rsidRPr="00FE15FC">
        <w:t>目录下</w:t>
      </w:r>
      <w:r>
        <w:rPr>
          <w:rFonts w:hint="eastAsia"/>
        </w:rPr>
        <w:t>，</w:t>
      </w:r>
      <w:r w:rsidRPr="00FE15FC">
        <w:t>我们需要配置</w:t>
      </w:r>
      <w:r w:rsidR="005A3B50">
        <w:rPr>
          <w:rFonts w:hint="eastAsia"/>
        </w:rPr>
        <w:t>一个</w:t>
      </w:r>
      <w:r w:rsidR="005A3B50">
        <w:rPr>
          <w:rFonts w:hint="eastAsia"/>
        </w:rPr>
        <w:t>named.config</w:t>
      </w:r>
      <w:r w:rsidR="005A3B50">
        <w:rPr>
          <w:rFonts w:hint="eastAsia"/>
        </w:rPr>
        <w:t>文件</w:t>
      </w:r>
    </w:p>
    <w:p w14:paraId="2C0AFD5D" w14:textId="1E21C4A6" w:rsidR="00D374D9" w:rsidRPr="00FE15FC" w:rsidRDefault="00E85106" w:rsidP="00361252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081E11C" wp14:editId="12B80711">
            <wp:extent cx="5486400" cy="4011930"/>
            <wp:effectExtent l="0" t="0" r="0" b="7620"/>
            <wp:docPr id="1737781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81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A559" w14:textId="42A1BEF0" w:rsidR="00162A27" w:rsidRDefault="00E85106" w:rsidP="00E85106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下载文件</w:t>
      </w:r>
      <w:r>
        <w:rPr>
          <w:rFonts w:hint="eastAsia"/>
        </w:rPr>
        <w:t>named.root</w:t>
      </w:r>
      <w:r>
        <w:rPr>
          <w:rFonts w:hint="eastAsia"/>
        </w:rPr>
        <w:t>，</w:t>
      </w:r>
      <w:r>
        <w:rPr>
          <w:rFonts w:hint="eastAsia"/>
        </w:rPr>
        <w:t>下载文件</w:t>
      </w:r>
      <w:r>
        <w:rPr>
          <w:rFonts w:hint="eastAsia"/>
        </w:rPr>
        <w:t>root.zone</w:t>
      </w:r>
      <w:r w:rsidR="00327C09">
        <w:br/>
      </w:r>
      <w:r w:rsidR="00327C09">
        <w:rPr>
          <w:noProof/>
        </w:rPr>
        <w:drawing>
          <wp:inline distT="0" distB="0" distL="0" distR="0" wp14:anchorId="5226E629" wp14:editId="74E075C4">
            <wp:extent cx="5486400" cy="3785235"/>
            <wp:effectExtent l="0" t="0" r="0" b="5715"/>
            <wp:docPr id="1570911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1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1646" w14:textId="16DEFC57" w:rsidR="00E85106" w:rsidRDefault="00327C09" w:rsidP="00361252">
      <w:pPr>
        <w:pStyle w:val="a0"/>
        <w:spacing w:before="120" w:after="120"/>
        <w:ind w:firstLine="480"/>
      </w:pPr>
      <w:r>
        <w:rPr>
          <w:rFonts w:hint="eastAsia"/>
        </w:rPr>
        <w:t>创建文件：</w:t>
      </w:r>
      <w:r w:rsidRPr="00327C09">
        <w:t>localhost.zone</w:t>
      </w:r>
      <w:r w:rsidR="00417310">
        <w:rPr>
          <w:rFonts w:hint="eastAsia"/>
        </w:rPr>
        <w:t>、</w:t>
      </w:r>
      <w:r w:rsidR="00417310" w:rsidRPr="00417310">
        <w:t>localhost.rev</w:t>
      </w:r>
      <w:r w:rsidR="00417310">
        <w:rPr>
          <w:rFonts w:hint="eastAsia"/>
        </w:rPr>
        <w:t>、</w:t>
      </w:r>
      <w:r w:rsidR="00417310" w:rsidRPr="00417310">
        <w:t>123.com.zone</w:t>
      </w:r>
      <w:r w:rsidR="00417310">
        <w:rPr>
          <w:rFonts w:hint="eastAsia"/>
        </w:rPr>
        <w:t>、</w:t>
      </w:r>
      <w:r w:rsidR="00417310" w:rsidRPr="00417310">
        <w:t>whalecloudvcenter.com.zone</w:t>
      </w:r>
      <w:r w:rsidR="00417310">
        <w:rPr>
          <w:rFonts w:hint="eastAsia"/>
        </w:rPr>
        <w:t>、</w:t>
      </w:r>
      <w:r w:rsidR="00417310" w:rsidRPr="00417310">
        <w:t>whalecloudvcenter.com.rev</w:t>
      </w:r>
      <w:r w:rsidR="00F351E1">
        <w:rPr>
          <w:rFonts w:hint="eastAsia"/>
        </w:rPr>
        <w:t>，结果如下：</w:t>
      </w:r>
      <w:r w:rsidR="00F351E1">
        <w:br/>
      </w:r>
      <w:r w:rsidR="00F351E1">
        <w:rPr>
          <w:noProof/>
        </w:rPr>
        <w:drawing>
          <wp:inline distT="0" distB="0" distL="0" distR="0" wp14:anchorId="44A2403B" wp14:editId="1F86E9B5">
            <wp:extent cx="3862416" cy="1814526"/>
            <wp:effectExtent l="0" t="0" r="5080" b="0"/>
            <wp:docPr id="79550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42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416" cy="18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36DE" w14:textId="1FD742BE" w:rsidR="00094854" w:rsidRPr="00094854" w:rsidRDefault="00094854" w:rsidP="00094854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设置服务启动用户</w:t>
      </w:r>
      <w:r>
        <w:rPr>
          <w:rFonts w:hint="eastAsia"/>
        </w:rPr>
        <w:t>，</w:t>
      </w:r>
      <w:r>
        <w:rPr>
          <w:rFonts w:hint="eastAsia"/>
        </w:rPr>
        <w:t>控制面板</w:t>
      </w:r>
      <w:r>
        <w:rPr>
          <w:rFonts w:hint="eastAsia"/>
        </w:rPr>
        <w:t>--&gt;</w:t>
      </w:r>
      <w:r>
        <w:rPr>
          <w:rFonts w:hint="eastAsia"/>
        </w:rPr>
        <w:t>管理工具</w:t>
      </w:r>
      <w:r>
        <w:rPr>
          <w:rFonts w:hint="eastAsia"/>
        </w:rPr>
        <w:t>--&gt;</w:t>
      </w:r>
      <w:r>
        <w:rPr>
          <w:rFonts w:hint="eastAsia"/>
        </w:rPr>
        <w:t>服务</w:t>
      </w:r>
      <w:r>
        <w:rPr>
          <w:rFonts w:hint="eastAsia"/>
        </w:rPr>
        <w:t>--&gt;ISC BIND--&gt;</w:t>
      </w:r>
      <w:r>
        <w:rPr>
          <w:rFonts w:hint="eastAsia"/>
        </w:rPr>
        <w:t>右键</w:t>
      </w:r>
      <w:r>
        <w:rPr>
          <w:rFonts w:hint="eastAsia"/>
        </w:rPr>
        <w:t>--&gt;</w:t>
      </w:r>
      <w:r>
        <w:rPr>
          <w:rFonts w:hint="eastAsia"/>
        </w:rPr>
        <w:t>属性</w:t>
      </w:r>
      <w:r>
        <w:rPr>
          <w:rFonts w:hint="eastAsia"/>
        </w:rPr>
        <w:t>--&gt;</w:t>
      </w:r>
      <w:r>
        <w:rPr>
          <w:rFonts w:hint="eastAsia"/>
        </w:rPr>
        <w:t>登陆</w:t>
      </w:r>
      <w:r>
        <w:rPr>
          <w:rFonts w:hint="eastAsia"/>
        </w:rPr>
        <w:t>--&gt;</w:t>
      </w:r>
      <w:r>
        <w:rPr>
          <w:rFonts w:hint="eastAsia"/>
        </w:rPr>
        <w:t>本地账户</w:t>
      </w:r>
    </w:p>
    <w:p w14:paraId="23A86A13" w14:textId="15A1169C" w:rsidR="00327C09" w:rsidRDefault="00094854" w:rsidP="00361252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FED09E7" wp14:editId="73F1E7FE">
            <wp:extent cx="5486400" cy="3185795"/>
            <wp:effectExtent l="0" t="0" r="0" b="0"/>
            <wp:docPr id="2065720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206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5B98" w14:textId="7E8DD901" w:rsidR="006941AE" w:rsidRDefault="00284D1F" w:rsidP="00284D1F">
      <w:pPr>
        <w:pStyle w:val="a0"/>
        <w:spacing w:before="120" w:after="120"/>
        <w:ind w:firstLine="480"/>
      </w:pPr>
      <w:r>
        <w:rPr>
          <w:rFonts w:hint="eastAsia"/>
        </w:rPr>
        <w:t>接下来，在</w:t>
      </w:r>
      <w:r>
        <w:rPr>
          <w:rFonts w:hint="eastAsia"/>
        </w:rPr>
        <w:t>DOS</w:t>
      </w:r>
      <w:r>
        <w:rPr>
          <w:rFonts w:hint="eastAsia"/>
        </w:rPr>
        <w:t>窗口中进入</w:t>
      </w:r>
      <w:r>
        <w:rPr>
          <w:rFonts w:hint="eastAsia"/>
        </w:rPr>
        <w:t>"C:\Program Files\ISCBIND 9Vbin"</w:t>
      </w:r>
      <w:r>
        <w:rPr>
          <w:rFonts w:hint="eastAsia"/>
        </w:rPr>
        <w:t>目录，启动</w:t>
      </w:r>
      <w:r>
        <w:rPr>
          <w:rFonts w:hint="eastAsia"/>
        </w:rPr>
        <w:t>DNS</w:t>
      </w:r>
      <w:r>
        <w:rPr>
          <w:rFonts w:hint="eastAsia"/>
        </w:rPr>
        <w:t>服务器</w:t>
      </w:r>
      <w:r>
        <w:rPr>
          <w:rFonts w:hint="eastAsia"/>
        </w:rPr>
        <w:t>:</w:t>
      </w:r>
      <w:r>
        <w:rPr>
          <w:rFonts w:hint="eastAsia"/>
        </w:rPr>
        <w:t>以服务的方式启动：</w:t>
      </w:r>
      <w:r>
        <w:t>net start named</w:t>
      </w:r>
      <w:r>
        <w:br/>
      </w:r>
      <w:r>
        <w:rPr>
          <w:noProof/>
        </w:rPr>
        <w:drawing>
          <wp:inline distT="0" distB="0" distL="0" distR="0" wp14:anchorId="22CAE4A4" wp14:editId="5CB222FF">
            <wp:extent cx="3171848" cy="519116"/>
            <wp:effectExtent l="0" t="0" r="0" b="0"/>
            <wp:docPr id="1521833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33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5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48C1" w14:textId="5A11B571" w:rsidR="00284D1F" w:rsidRDefault="00284D1F" w:rsidP="00284D1F">
      <w:pPr>
        <w:pStyle w:val="a0"/>
        <w:spacing w:before="120" w:after="120"/>
        <w:ind w:firstLine="480"/>
      </w:pPr>
      <w:r>
        <w:rPr>
          <w:rFonts w:hint="eastAsia"/>
        </w:rPr>
        <w:t>将我们本机电脑默认的</w:t>
      </w:r>
      <w:r>
        <w:rPr>
          <w:rFonts w:hint="eastAsia"/>
        </w:rPr>
        <w:t>DNS</w:t>
      </w:r>
      <w:r>
        <w:rPr>
          <w:rFonts w:hint="eastAsia"/>
        </w:rPr>
        <w:t>服务器改成</w:t>
      </w:r>
      <w:r>
        <w:rPr>
          <w:rFonts w:hint="eastAsia"/>
        </w:rPr>
        <w:t>127.0.0.1</w:t>
      </w:r>
      <w:r>
        <w:rPr>
          <w:rFonts w:hint="eastAsia"/>
        </w:rPr>
        <w:t>或本机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rPr>
          <w:rFonts w:hint="eastAsia"/>
        </w:rPr>
        <w:t>如果想让</w:t>
      </w:r>
      <w:r>
        <w:rPr>
          <w:rFonts w:hint="eastAsia"/>
        </w:rPr>
        <w:t>DNS</w:t>
      </w:r>
      <w:r>
        <w:rPr>
          <w:rFonts w:hint="eastAsia"/>
        </w:rPr>
        <w:t>服务器正常访问本机</w:t>
      </w:r>
      <w:r>
        <w:rPr>
          <w:rFonts w:hint="eastAsia"/>
        </w:rPr>
        <w:t>IP</w:t>
      </w:r>
      <w:r>
        <w:rPr>
          <w:rFonts w:hint="eastAsia"/>
        </w:rPr>
        <w:t>与</w:t>
      </w:r>
      <w:r>
        <w:rPr>
          <w:rFonts w:hint="eastAsia"/>
        </w:rPr>
        <w:t>DNS</w:t>
      </w:r>
      <w:r>
        <w:rPr>
          <w:rFonts w:hint="eastAsia"/>
        </w:rPr>
        <w:t>服务必须设置固定</w:t>
      </w:r>
      <w:r>
        <w:rPr>
          <w:rFonts w:hint="eastAsia"/>
        </w:rPr>
        <w:t>IP</w:t>
      </w:r>
    </w:p>
    <w:p w14:paraId="379D3177" w14:textId="247F6F7C" w:rsidR="004D0B67" w:rsidRDefault="004D0B67" w:rsidP="00284D1F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7E4A5F0" wp14:editId="29BEC360">
            <wp:extent cx="3467125" cy="1023945"/>
            <wp:effectExtent l="0" t="0" r="0" b="5080"/>
            <wp:docPr id="1549712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12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10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C187" w14:textId="79D33859" w:rsidR="004D0B67" w:rsidRDefault="004D0B67" w:rsidP="004D0B67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我们需要设置我们本地使用的</w:t>
      </w:r>
      <w:r>
        <w:rPr>
          <w:rFonts w:hint="eastAsia"/>
        </w:rPr>
        <w:t>dns</w:t>
      </w:r>
      <w:r>
        <w:rPr>
          <w:rFonts w:hint="eastAsia"/>
        </w:rPr>
        <w:t>为本机</w:t>
      </w:r>
      <w:r>
        <w:rPr>
          <w:rFonts w:hint="eastAsia"/>
        </w:rPr>
        <w:t>127.0.0.1</w:t>
      </w:r>
      <w:r>
        <w:rPr>
          <w:rFonts w:hint="eastAsia"/>
        </w:rPr>
        <w:t>。我们来</w:t>
      </w:r>
      <w:r>
        <w:rPr>
          <w:rFonts w:hint="eastAsia"/>
        </w:rPr>
        <w:t>PING</w:t>
      </w:r>
      <w:r>
        <w:rPr>
          <w:rFonts w:hint="eastAsia"/>
        </w:rPr>
        <w:t>一下</w:t>
      </w:r>
      <w:r>
        <w:rPr>
          <w:rFonts w:hint="eastAsia"/>
        </w:rPr>
        <w:t>123.com</w:t>
      </w:r>
      <w:r>
        <w:rPr>
          <w:rFonts w:hint="eastAsia"/>
        </w:rPr>
        <w:t>域名</w:t>
      </w:r>
      <w:r>
        <w:rPr>
          <w:rFonts w:hint="eastAsia"/>
        </w:rPr>
        <w:t>成功</w:t>
      </w:r>
    </w:p>
    <w:p w14:paraId="5C9BFDD2" w14:textId="3FAED176" w:rsidR="004D0B67" w:rsidRDefault="004D0B67" w:rsidP="00284D1F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30A67A34" wp14:editId="7DAAEAAA">
            <wp:extent cx="3681439" cy="1657362"/>
            <wp:effectExtent l="0" t="0" r="0" b="0"/>
            <wp:docPr id="608344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44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16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889" w14:textId="768B1612" w:rsidR="004D0B67" w:rsidRDefault="004D0B67" w:rsidP="00284D1F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0DAA8B9" wp14:editId="6F87A888">
            <wp:extent cx="3671914" cy="895357"/>
            <wp:effectExtent l="0" t="0" r="5080" b="0"/>
            <wp:docPr id="321302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020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1914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12B0" w14:textId="7994E5D1" w:rsidR="006F3601" w:rsidRDefault="006F3601" w:rsidP="00284D1F">
      <w:pPr>
        <w:pStyle w:val="a0"/>
        <w:spacing w:before="120" w:after="120"/>
        <w:ind w:firstLine="480"/>
      </w:pPr>
      <w:r w:rsidRPr="006F3601">
        <w:rPr>
          <w:rFonts w:hint="eastAsia"/>
        </w:rPr>
        <w:t>测试</w:t>
      </w:r>
      <w:r w:rsidRPr="006F3601">
        <w:rPr>
          <w:rFonts w:hint="eastAsia"/>
        </w:rPr>
        <w:t>whalecloudvcenter.com</w:t>
      </w:r>
      <w:r w:rsidRPr="006F3601">
        <w:rPr>
          <w:rFonts w:hint="eastAsia"/>
        </w:rPr>
        <w:t>的正反向解析</w:t>
      </w:r>
    </w:p>
    <w:p w14:paraId="48CCA34A" w14:textId="0EFDDCC1" w:rsidR="006F3601" w:rsidRDefault="006F3601" w:rsidP="00284D1F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C0A916F" wp14:editId="7C7A2770">
            <wp:extent cx="4391057" cy="804868"/>
            <wp:effectExtent l="0" t="0" r="0" b="0"/>
            <wp:docPr id="198001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125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57" cy="8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2A72" w14:textId="208BF566" w:rsidR="006F3601" w:rsidRDefault="006F3601" w:rsidP="00284D1F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345206E6" wp14:editId="49DF6BE9">
            <wp:extent cx="4081492" cy="342903"/>
            <wp:effectExtent l="0" t="0" r="0" b="0"/>
            <wp:docPr id="124164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40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1492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023B" w14:textId="39672640" w:rsidR="004578C0" w:rsidRDefault="004578C0" w:rsidP="004578C0">
      <w:pPr>
        <w:pStyle w:val="2"/>
        <w:spacing w:before="120" w:after="120"/>
      </w:pPr>
      <w:r>
        <w:rPr>
          <w:rFonts w:hint="eastAsia"/>
        </w:rPr>
        <w:t>http</w:t>
      </w:r>
      <w:r>
        <w:rPr>
          <w:rFonts w:hint="eastAsia"/>
        </w:rPr>
        <w:t>服务</w:t>
      </w:r>
    </w:p>
    <w:p w14:paraId="212272DC" w14:textId="067B6529" w:rsidR="004578C0" w:rsidRPr="00693EB6" w:rsidRDefault="005E2226" w:rsidP="00693EB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在控制面板中将如下三个</w:t>
      </w:r>
      <w:r>
        <w:rPr>
          <w:rFonts w:hint="eastAsia"/>
        </w:rPr>
        <w:t>Windows</w:t>
      </w:r>
      <w:r>
        <w:rPr>
          <w:rFonts w:hint="eastAsia"/>
        </w:rPr>
        <w:t>功能全部打开</w:t>
      </w:r>
      <w:r w:rsidR="00693EB6">
        <w:rPr>
          <w:rFonts w:hint="eastAsia"/>
        </w:rPr>
        <w:t>，</w:t>
      </w:r>
      <w:r w:rsidR="00693EB6">
        <w:rPr>
          <w:rFonts w:hint="eastAsia"/>
        </w:rPr>
        <w:t>等待其下载</w:t>
      </w:r>
    </w:p>
    <w:p w14:paraId="4837F4CC" w14:textId="79E87598" w:rsidR="005E2226" w:rsidRDefault="005E2226" w:rsidP="004578C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65F444E6" wp14:editId="67040EFC">
            <wp:extent cx="3795740" cy="3619526"/>
            <wp:effectExtent l="0" t="0" r="0" b="0"/>
            <wp:docPr id="1322130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30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36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CAF4" w14:textId="48B52BD6" w:rsidR="00693EB6" w:rsidRDefault="00693EB6" w:rsidP="004578C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95F81AA" wp14:editId="6EECD1B5">
            <wp:extent cx="5486400" cy="3021330"/>
            <wp:effectExtent l="0" t="0" r="0" b="7620"/>
            <wp:docPr id="19101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6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FF6F" w14:textId="7582E612" w:rsidR="0089428D" w:rsidRDefault="0089428D" w:rsidP="004578C0">
      <w:pPr>
        <w:pStyle w:val="a0"/>
        <w:spacing w:before="120" w:after="120"/>
        <w:ind w:firstLine="480"/>
      </w:pPr>
      <w:r>
        <w:rPr>
          <w:rFonts w:hint="eastAsia"/>
        </w:rPr>
        <w:t>完成改动后打开</w:t>
      </w:r>
      <w:r>
        <w:rPr>
          <w:rFonts w:hint="eastAsia"/>
        </w:rPr>
        <w:t>IIS</w:t>
      </w:r>
      <w:r>
        <w:rPr>
          <w:rFonts w:hint="eastAsia"/>
        </w:rPr>
        <w:t>（</w:t>
      </w:r>
      <w:r>
        <w:rPr>
          <w:rFonts w:hint="eastAsia"/>
        </w:rPr>
        <w:t xml:space="preserve">internet </w:t>
      </w:r>
      <w:r>
        <w:t>information</w:t>
      </w:r>
      <w:r>
        <w:rPr>
          <w:rFonts w:hint="eastAsia"/>
        </w:rPr>
        <w:t xml:space="preserve"> server</w:t>
      </w:r>
      <w:r>
        <w:rPr>
          <w:rFonts w:hint="eastAsia"/>
        </w:rPr>
        <w:t>）</w:t>
      </w:r>
    </w:p>
    <w:p w14:paraId="44413C5A" w14:textId="399C920D" w:rsidR="00622A4E" w:rsidRDefault="00622A4E" w:rsidP="004578C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69BD5D0" wp14:editId="4B78D45E">
            <wp:extent cx="5486400" cy="2945130"/>
            <wp:effectExtent l="0" t="0" r="0" b="7620"/>
            <wp:docPr id="204260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00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27E3" w14:textId="4B6AA0B1" w:rsidR="00622A4E" w:rsidRDefault="00C54621" w:rsidP="004578C0">
      <w:pPr>
        <w:pStyle w:val="a0"/>
        <w:spacing w:before="120" w:after="120"/>
        <w:ind w:firstLine="480"/>
      </w:pPr>
      <w:r w:rsidRPr="00C54621">
        <w:rPr>
          <w:rFonts w:hint="eastAsia"/>
        </w:rPr>
        <w:t>设定</w:t>
      </w:r>
      <w:r w:rsidRPr="00C54621">
        <w:rPr>
          <w:rFonts w:hint="eastAsia"/>
        </w:rPr>
        <w:t>IP</w:t>
      </w:r>
      <w:r w:rsidRPr="00C54621">
        <w:rPr>
          <w:rFonts w:hint="eastAsia"/>
        </w:rPr>
        <w:t>和端口，以及主目录</w:t>
      </w:r>
    </w:p>
    <w:p w14:paraId="1EF37CB4" w14:textId="107734C4" w:rsidR="00C54621" w:rsidRDefault="00C54621" w:rsidP="004578C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48300930" wp14:editId="51CE00AB">
            <wp:extent cx="5486400" cy="3457575"/>
            <wp:effectExtent l="0" t="0" r="0" b="9525"/>
            <wp:docPr id="1643189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893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EA47" w14:textId="6BA44790" w:rsidR="008F774E" w:rsidRDefault="006D516A" w:rsidP="004578C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85A3CFA" wp14:editId="58E1F865">
            <wp:extent cx="4953036" cy="2390792"/>
            <wp:effectExtent l="0" t="0" r="0" b="9525"/>
            <wp:docPr id="101893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71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47FD" w14:textId="313FE2C5" w:rsidR="00CF2674" w:rsidRDefault="00CF2674" w:rsidP="004578C0">
      <w:pPr>
        <w:pStyle w:val="a0"/>
        <w:spacing w:before="120" w:after="120"/>
        <w:ind w:firstLine="480"/>
      </w:pPr>
      <w:r w:rsidRPr="00CF2674">
        <w:rPr>
          <w:rFonts w:hint="eastAsia"/>
        </w:rPr>
        <w:t>启用</w:t>
      </w:r>
      <w:r w:rsidRPr="00CF2674">
        <w:rPr>
          <w:rFonts w:hint="eastAsia"/>
        </w:rPr>
        <w:t xml:space="preserve"> IE</w:t>
      </w:r>
      <w:r w:rsidRPr="00CF2674">
        <w:rPr>
          <w:rFonts w:hint="eastAsia"/>
        </w:rPr>
        <w:t>浏览器匿名访问</w:t>
      </w:r>
    </w:p>
    <w:p w14:paraId="216D72DC" w14:textId="432B3A6E" w:rsidR="005B0120" w:rsidRDefault="00CF2674" w:rsidP="005B012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4B7A5B6" wp14:editId="6358885D">
            <wp:extent cx="5486400" cy="1774190"/>
            <wp:effectExtent l="0" t="0" r="0" b="0"/>
            <wp:docPr id="758656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563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C791" w14:textId="66791AFC" w:rsidR="005B0120" w:rsidRDefault="005B0120" w:rsidP="005B0120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成功访问到该网站</w:t>
      </w:r>
    </w:p>
    <w:p w14:paraId="32CC086D" w14:textId="503CD6DD" w:rsidR="00CF2674" w:rsidRDefault="005B0120" w:rsidP="004578C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90BB6E0" wp14:editId="6B287D85">
            <wp:extent cx="5486400" cy="3017520"/>
            <wp:effectExtent l="0" t="0" r="0" b="0"/>
            <wp:docPr id="805362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3620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F22A" w14:textId="43EADE53" w:rsidR="00F405C5" w:rsidRDefault="00F405C5" w:rsidP="004578C0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如下是一些服务器的相关控制：</w:t>
      </w:r>
      <w:r w:rsidR="00E05731">
        <w:rPr>
          <w:rFonts w:hint="eastAsia"/>
        </w:rPr>
        <w:t>重启、流量控制、密码访问</w:t>
      </w:r>
    </w:p>
    <w:p w14:paraId="1469FC83" w14:textId="76F3F966" w:rsidR="00F405C5" w:rsidRDefault="00F405C5" w:rsidP="004578C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8B3BC9D" wp14:editId="72577E91">
            <wp:extent cx="5219738" cy="3438550"/>
            <wp:effectExtent l="0" t="0" r="0" b="9525"/>
            <wp:docPr id="158437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47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34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F134" w14:textId="280E587F" w:rsidR="00E05731" w:rsidRDefault="00E05731" w:rsidP="004578C0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4965C66B" wp14:editId="16EE4915">
            <wp:extent cx="5486400" cy="5196205"/>
            <wp:effectExtent l="0" t="0" r="0" b="4445"/>
            <wp:docPr id="179362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240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94B0" w14:textId="1BDD4EF8" w:rsidR="00311F5A" w:rsidRDefault="00311F5A" w:rsidP="004578C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42B4901" wp14:editId="5B9C54B9">
            <wp:extent cx="5038762" cy="1809763"/>
            <wp:effectExtent l="0" t="0" r="9525" b="0"/>
            <wp:docPr id="583620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0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6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DCCF" w14:textId="7472BC72" w:rsidR="00687CD3" w:rsidRDefault="003B6AAF" w:rsidP="00F81648">
      <w:pPr>
        <w:pStyle w:val="2"/>
        <w:spacing w:before="120" w:after="120"/>
      </w:pPr>
      <w:r>
        <w:rPr>
          <w:rFonts w:hint="eastAsia"/>
        </w:rPr>
        <w:t>FTP</w:t>
      </w:r>
      <w:r>
        <w:rPr>
          <w:rFonts w:hint="eastAsia"/>
        </w:rPr>
        <w:t>协议</w:t>
      </w:r>
    </w:p>
    <w:p w14:paraId="517C6E74" w14:textId="60C392F1" w:rsidR="00F81648" w:rsidRDefault="00F81648" w:rsidP="00F81648">
      <w:pPr>
        <w:pStyle w:val="a0"/>
        <w:spacing w:before="120" w:after="120"/>
        <w:ind w:firstLine="480"/>
      </w:pPr>
      <w:r>
        <w:rPr>
          <w:rFonts w:hint="eastAsia"/>
        </w:rPr>
        <w:t>相关</w:t>
      </w:r>
      <w:r>
        <w:rPr>
          <w:rFonts w:hint="eastAsia"/>
        </w:rPr>
        <w:t>win</w:t>
      </w:r>
      <w:r>
        <w:rPr>
          <w:rFonts w:hint="eastAsia"/>
        </w:rPr>
        <w:t>功能的开启在</w:t>
      </w:r>
      <w:r>
        <w:rPr>
          <w:rFonts w:hint="eastAsia"/>
        </w:rPr>
        <w:t>http</w:t>
      </w:r>
      <w:r>
        <w:rPr>
          <w:rFonts w:hint="eastAsia"/>
        </w:rPr>
        <w:t>时已开启过，这里不再重复</w:t>
      </w:r>
    </w:p>
    <w:p w14:paraId="0C42FB5B" w14:textId="5B2320D6" w:rsidR="00F81648" w:rsidRDefault="00F81648" w:rsidP="00F81648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打开</w:t>
      </w:r>
      <w:r>
        <w:rPr>
          <w:rFonts w:hint="eastAsia"/>
        </w:rPr>
        <w:t>IIS</w:t>
      </w:r>
      <w:r>
        <w:rPr>
          <w:rFonts w:hint="eastAsia"/>
        </w:rPr>
        <w:t>右键新建</w:t>
      </w:r>
      <w:r>
        <w:rPr>
          <w:rFonts w:hint="eastAsia"/>
        </w:rPr>
        <w:t>ftp</w:t>
      </w:r>
      <w:r>
        <w:rPr>
          <w:rFonts w:hint="eastAsia"/>
        </w:rPr>
        <w:t>站点</w:t>
      </w:r>
    </w:p>
    <w:p w14:paraId="01A4AF27" w14:textId="745403E6" w:rsidR="00F81648" w:rsidRDefault="00F81648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6268E9B" wp14:editId="22068E5D">
            <wp:extent cx="5486400" cy="2923540"/>
            <wp:effectExtent l="0" t="0" r="0" b="0"/>
            <wp:docPr id="29325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53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C7A3" w14:textId="19F9B760" w:rsidR="003A6116" w:rsidRDefault="003A6116" w:rsidP="00F81648">
      <w:pPr>
        <w:pStyle w:val="a0"/>
        <w:spacing w:before="120" w:after="120"/>
        <w:ind w:firstLine="480"/>
      </w:pPr>
      <w:r>
        <w:rPr>
          <w:rFonts w:hint="eastAsia"/>
        </w:rPr>
        <w:t>添加后在目标文件夹下添加两个文件夹用于测试</w:t>
      </w:r>
    </w:p>
    <w:p w14:paraId="42B1A342" w14:textId="52CEBD09" w:rsidR="003A6116" w:rsidRDefault="003A6116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036EE77" wp14:editId="36673029">
            <wp:extent cx="3910041" cy="2909909"/>
            <wp:effectExtent l="0" t="0" r="0" b="5080"/>
            <wp:docPr id="707402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020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290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E83F" w14:textId="31253826" w:rsidR="00266C86" w:rsidRDefault="00266C86" w:rsidP="00F81648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7BE7EA4F" wp14:editId="59247227">
            <wp:extent cx="5486400" cy="2185035"/>
            <wp:effectExtent l="0" t="0" r="0" b="5715"/>
            <wp:docPr id="1581342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423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6146" w14:textId="53FC4AAA" w:rsidR="00266C86" w:rsidRDefault="00266C86" w:rsidP="00F81648">
      <w:pPr>
        <w:pStyle w:val="a0"/>
        <w:spacing w:before="120" w:after="120"/>
        <w:ind w:firstLine="480"/>
      </w:pPr>
      <w:r>
        <w:rPr>
          <w:rFonts w:hint="eastAsia"/>
        </w:rPr>
        <w:t>连接后成功观察到两个相同的文件夹</w:t>
      </w:r>
      <w:r w:rsidR="004D15FE">
        <w:rPr>
          <w:rFonts w:hint="eastAsia"/>
        </w:rPr>
        <w:t>，</w:t>
      </w:r>
      <w:r w:rsidR="004D15FE">
        <w:rPr>
          <w:rFonts w:hint="eastAsia"/>
        </w:rPr>
        <w:t>ftp</w:t>
      </w:r>
      <w:r w:rsidR="004D15FE">
        <w:rPr>
          <w:rFonts w:hint="eastAsia"/>
        </w:rPr>
        <w:t>服务器创建成功</w:t>
      </w:r>
    </w:p>
    <w:p w14:paraId="11BB2486" w14:textId="77777777" w:rsidR="004D15FE" w:rsidRDefault="004D15FE" w:rsidP="00F81648">
      <w:pPr>
        <w:pStyle w:val="a0"/>
        <w:spacing w:before="120" w:after="120"/>
        <w:ind w:firstLine="480"/>
      </w:pPr>
    </w:p>
    <w:p w14:paraId="230956D5" w14:textId="42AA4DCF" w:rsidR="004D15FE" w:rsidRDefault="004D15FE" w:rsidP="00F81648">
      <w:pPr>
        <w:pStyle w:val="a0"/>
        <w:spacing w:before="120" w:after="120"/>
        <w:ind w:firstLine="480"/>
      </w:pPr>
      <w:r>
        <w:rPr>
          <w:rFonts w:hint="eastAsia"/>
        </w:rPr>
        <w:t>↓设置并测试权限，这里所有用户的写入操作全部取消</w:t>
      </w:r>
    </w:p>
    <w:p w14:paraId="5F735615" w14:textId="14178048" w:rsidR="004D15FE" w:rsidRDefault="004D15FE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64A0F610" wp14:editId="571F8343">
            <wp:extent cx="5486400" cy="2976245"/>
            <wp:effectExtent l="0" t="0" r="0" b="0"/>
            <wp:docPr id="1237802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029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92D7" w14:textId="1660AACF" w:rsidR="006A23AD" w:rsidRDefault="006A23AD" w:rsidP="00F81648">
      <w:pPr>
        <w:pStyle w:val="a0"/>
        <w:spacing w:before="120" w:after="120"/>
        <w:ind w:firstLine="480"/>
      </w:pPr>
      <w:r>
        <w:rPr>
          <w:rFonts w:hint="eastAsia"/>
        </w:rPr>
        <w:t>新建文件夹时报错</w:t>
      </w:r>
    </w:p>
    <w:p w14:paraId="3D97A6D2" w14:textId="449305F4" w:rsidR="006A23AD" w:rsidRDefault="006A23AD" w:rsidP="00F81648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758497D" wp14:editId="7B3DCB9C">
            <wp:extent cx="5486400" cy="2880995"/>
            <wp:effectExtent l="0" t="0" r="0" b="0"/>
            <wp:docPr id="699285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57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4411" w14:textId="52CD9951" w:rsidR="00506F51" w:rsidRDefault="00506F51" w:rsidP="00F81648">
      <w:pPr>
        <w:pStyle w:val="a0"/>
        <w:spacing w:before="120" w:after="120"/>
        <w:ind w:firstLine="480"/>
      </w:pPr>
      <w:r>
        <w:rPr>
          <w:rFonts w:hint="eastAsia"/>
        </w:rPr>
        <w:t>也无法进行文件复制粘贴操作</w:t>
      </w:r>
    </w:p>
    <w:p w14:paraId="41CC1EA6" w14:textId="07214AC9" w:rsidR="00506F51" w:rsidRDefault="00506F51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33EA583" wp14:editId="356057AD">
            <wp:extent cx="5281651" cy="3600476"/>
            <wp:effectExtent l="0" t="0" r="0" b="0"/>
            <wp:docPr id="62421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19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1651" cy="36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B55E" w14:textId="59F329E9" w:rsidR="00E60BE9" w:rsidRDefault="00E60BE9" w:rsidP="00F81648">
      <w:pPr>
        <w:pStyle w:val="a0"/>
        <w:spacing w:before="120" w:after="120"/>
        <w:ind w:firstLine="480"/>
      </w:pPr>
      <w:r>
        <w:rPr>
          <w:rFonts w:hint="eastAsia"/>
        </w:rPr>
        <w:t>将权限修改为只可以写入</w:t>
      </w:r>
    </w:p>
    <w:p w14:paraId="51E6A782" w14:textId="08F786A9" w:rsidR="00E60BE9" w:rsidRDefault="00E60BE9" w:rsidP="00F81648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AF5C19C" wp14:editId="1A3D676F">
            <wp:extent cx="5486400" cy="3281045"/>
            <wp:effectExtent l="0" t="0" r="0" b="0"/>
            <wp:docPr id="1928865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655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E073" w14:textId="25CEA177" w:rsidR="00E60BE9" w:rsidRDefault="00E60BE9" w:rsidP="00F81648">
      <w:pPr>
        <w:pStyle w:val="a0"/>
        <w:spacing w:before="120" w:after="120"/>
        <w:ind w:firstLine="480"/>
      </w:pPr>
      <w:r>
        <w:rPr>
          <w:rFonts w:hint="eastAsia"/>
        </w:rPr>
        <w:t>发现无法访问该文件夹</w:t>
      </w:r>
    </w:p>
    <w:p w14:paraId="595A98FC" w14:textId="3923BFC7" w:rsidR="00E60BE9" w:rsidRDefault="00E60BE9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B810924" wp14:editId="5F418EA4">
            <wp:extent cx="5486400" cy="2747645"/>
            <wp:effectExtent l="0" t="0" r="0" b="0"/>
            <wp:docPr id="1111431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313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E855" w14:textId="14887750" w:rsidR="0061759D" w:rsidRDefault="0061759D" w:rsidP="00F81648">
      <w:pPr>
        <w:pStyle w:val="a0"/>
        <w:spacing w:before="120" w:after="120"/>
        <w:ind w:firstLine="480"/>
      </w:pPr>
      <w:r>
        <w:rPr>
          <w:rFonts w:hint="eastAsia"/>
        </w:rPr>
        <w:t>但此时电脑文件仍可以</w:t>
      </w:r>
      <w:r w:rsidR="00E502EE">
        <w:rPr>
          <w:rFonts w:hint="eastAsia"/>
        </w:rPr>
        <w:t>写入文件</w:t>
      </w:r>
    </w:p>
    <w:p w14:paraId="43CCCF3B" w14:textId="55D6309F" w:rsidR="00E502EE" w:rsidRDefault="00E502EE" w:rsidP="00F81648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15142B2A" wp14:editId="41C8B736">
            <wp:extent cx="4753010" cy="2786083"/>
            <wp:effectExtent l="0" t="0" r="0" b="0"/>
            <wp:docPr id="13680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4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27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D51B" w14:textId="2AF1F567" w:rsidR="00E502EE" w:rsidRDefault="00E502EE" w:rsidP="00F81648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F604218" wp14:editId="4AD445BF">
            <wp:extent cx="4043392" cy="2624157"/>
            <wp:effectExtent l="0" t="0" r="0" b="5080"/>
            <wp:docPr id="1810857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576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392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9649" w14:textId="2FB92D38" w:rsidR="00AC1957" w:rsidRDefault="00AC1957" w:rsidP="00AC1957">
      <w:pPr>
        <w:pStyle w:val="2"/>
        <w:spacing w:before="120" w:after="120"/>
      </w:pPr>
      <w:r w:rsidRPr="00AC1957">
        <w:rPr>
          <w:rFonts w:hint="eastAsia"/>
        </w:rPr>
        <w:t>SMTP</w:t>
      </w:r>
      <w:r w:rsidRPr="00AC1957">
        <w:rPr>
          <w:rFonts w:hint="eastAsia"/>
        </w:rPr>
        <w:t>和</w:t>
      </w:r>
      <w:r w:rsidRPr="00AC1957">
        <w:rPr>
          <w:rFonts w:hint="eastAsia"/>
        </w:rPr>
        <w:t>POP</w:t>
      </w:r>
      <w:r w:rsidRPr="00AC1957">
        <w:rPr>
          <w:rFonts w:hint="eastAsia"/>
        </w:rPr>
        <w:t>服务器</w:t>
      </w:r>
    </w:p>
    <w:p w14:paraId="2DDC930F" w14:textId="42EB6684" w:rsidR="00946DE1" w:rsidRDefault="00946DE1" w:rsidP="00946DE1">
      <w:pPr>
        <w:pStyle w:val="a0"/>
        <w:spacing w:before="120" w:after="120"/>
        <w:ind w:firstLine="480"/>
      </w:pPr>
      <w:r>
        <w:rPr>
          <w:rFonts w:hint="eastAsia"/>
        </w:rPr>
        <w:t>安装服务器</w:t>
      </w:r>
    </w:p>
    <w:p w14:paraId="314B1B53" w14:textId="6843D621" w:rsidR="00C57F55" w:rsidRDefault="00C57F55" w:rsidP="00946DE1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7AB00B" wp14:editId="1797E919">
            <wp:extent cx="5486400" cy="2437765"/>
            <wp:effectExtent l="0" t="0" r="0" b="635"/>
            <wp:docPr id="1261549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498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0A1F" w14:textId="0AF825CF" w:rsidR="00C57F55" w:rsidRDefault="00C57F55" w:rsidP="00946DE1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CCF3331" wp14:editId="63EBBE98">
            <wp:extent cx="4676809" cy="2795608"/>
            <wp:effectExtent l="0" t="0" r="0" b="5080"/>
            <wp:docPr id="684208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083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27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3C3E" w14:textId="61A632ED" w:rsidR="00946DE1" w:rsidRPr="00946DE1" w:rsidRDefault="00946DE1" w:rsidP="00946DE1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FFC9413" wp14:editId="2672BA53">
            <wp:extent cx="5486400" cy="2437765"/>
            <wp:effectExtent l="0" t="0" r="0" b="635"/>
            <wp:docPr id="17577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7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0CB2" w14:textId="0542AE13" w:rsidR="00D37271" w:rsidRDefault="00D37271" w:rsidP="00D37271">
      <w:pPr>
        <w:pStyle w:val="a0"/>
        <w:spacing w:before="120" w:after="120"/>
        <w:ind w:firstLine="480"/>
      </w:pPr>
      <w:r>
        <w:rPr>
          <w:rFonts w:hint="eastAsia"/>
        </w:rPr>
        <w:lastRenderedPageBreak/>
        <w:t>安装客户端，</w:t>
      </w:r>
      <w:r>
        <w:rPr>
          <w:rFonts w:hint="eastAsia"/>
        </w:rPr>
        <w:t>microsoft outlook 2003</w:t>
      </w:r>
    </w:p>
    <w:p w14:paraId="6DF4E26A" w14:textId="2268F5EE" w:rsidR="00D37271" w:rsidRDefault="00D37271" w:rsidP="00D37271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2FAF76B1" wp14:editId="01697C83">
            <wp:extent cx="5486400" cy="2639060"/>
            <wp:effectExtent l="0" t="0" r="0" b="8890"/>
            <wp:docPr id="64404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4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2FE9" w14:textId="1ACC5458" w:rsidR="00E510CB" w:rsidRDefault="00E510CB" w:rsidP="00D37271">
      <w:pPr>
        <w:pStyle w:val="a0"/>
        <w:spacing w:before="120" w:after="120"/>
        <w:ind w:firstLine="480"/>
      </w:pPr>
      <w:r>
        <w:rPr>
          <w:rFonts w:hint="eastAsia"/>
        </w:rPr>
        <w:t>由于上述几个软件与系统之间有老有新，期间遇到太多问题，参考了很多文章也没解决</w:t>
      </w:r>
    </w:p>
    <w:p w14:paraId="13599D42" w14:textId="1C15DA9C" w:rsidR="00934A90" w:rsidRDefault="00E510CB" w:rsidP="00934A90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10DC1930" wp14:editId="16E88993">
            <wp:extent cx="5486400" cy="3543300"/>
            <wp:effectExtent l="0" t="0" r="0" b="0"/>
            <wp:docPr id="1516576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69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53CD" w14:textId="46E47BB6" w:rsidR="00934A90" w:rsidRDefault="00934A90" w:rsidP="00D37271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05EDE37A" wp14:editId="6EBBC934">
            <wp:extent cx="5486400" cy="3703955"/>
            <wp:effectExtent l="0" t="0" r="0" b="0"/>
            <wp:docPr id="1048563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32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9C90" w14:textId="136F45E9" w:rsidR="00F06A06" w:rsidRPr="00D37271" w:rsidRDefault="00F06A06" w:rsidP="00F06A0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也一直无法运行等</w:t>
      </w:r>
      <w:r>
        <w:rPr>
          <w:rFonts w:hint="eastAsia"/>
        </w:rPr>
        <w:t>，但还是看了许多关于</w:t>
      </w:r>
      <w:r>
        <w:rPr>
          <w:rFonts w:hint="eastAsia"/>
        </w:rPr>
        <w:t>smtp</w:t>
      </w:r>
      <w:r>
        <w:rPr>
          <w:rFonts w:hint="eastAsia"/>
        </w:rPr>
        <w:t>和</w:t>
      </w:r>
      <w:r>
        <w:rPr>
          <w:rFonts w:hint="eastAsia"/>
        </w:rPr>
        <w:t>pop3</w:t>
      </w:r>
      <w:r>
        <w:rPr>
          <w:rFonts w:hint="eastAsia"/>
        </w:rPr>
        <w:t>相关的知识</w:t>
      </w:r>
    </w:p>
    <w:permEnd w:id="438319071"/>
    <w:p w14:paraId="2321DF48" w14:textId="77777777" w:rsidR="000A6C1A" w:rsidRDefault="000A6C1A" w:rsidP="000A6C1A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实验代码</w:t>
      </w:r>
    </w:p>
    <w:p w14:paraId="657F8786" w14:textId="241C1444" w:rsidR="000A6C1A" w:rsidRPr="000A6C1A" w:rsidRDefault="000A6C1A" w:rsidP="000A6C1A">
      <w:pPr>
        <w:pStyle w:val="a0"/>
        <w:spacing w:before="120" w:after="120"/>
        <w:ind w:firstLine="480"/>
      </w:pPr>
      <w:r>
        <w:rPr>
          <w:rFonts w:hint="eastAsia"/>
        </w:rPr>
        <w:t>本次实验的代码已上传于以下代码仓库：</w:t>
      </w:r>
      <w:permStart w:id="1070550893" w:edGrp="everyone"/>
      <w:r w:rsidR="00702EE1">
        <w:fldChar w:fldCharType="begin"/>
      </w:r>
      <w:r w:rsidR="00702EE1">
        <w:instrText>HYPERLINK "https://github.com/MidiAug/Codes/tree/main/ComputerNetwork/exp6"</w:instrText>
      </w:r>
      <w:r w:rsidR="00702EE1">
        <w:fldChar w:fldCharType="separate"/>
      </w:r>
      <w:r w:rsidR="00702EE1">
        <w:rPr>
          <w:rStyle w:val="ad"/>
        </w:rPr>
        <w:t>Codes/ComputerNetw</w:t>
      </w:r>
      <w:r w:rsidR="00702EE1">
        <w:rPr>
          <w:rStyle w:val="ad"/>
        </w:rPr>
        <w:t>o</w:t>
      </w:r>
      <w:r w:rsidR="00702EE1">
        <w:rPr>
          <w:rStyle w:val="ad"/>
        </w:rPr>
        <w:t>rk/exp6 at main · MidiAug/Codes (github.com)</w:t>
      </w:r>
      <w:r w:rsidR="00702EE1">
        <w:fldChar w:fldCharType="end"/>
      </w:r>
      <w:permEnd w:id="1070550893"/>
    </w:p>
    <w:p w14:paraId="687F0CA0" w14:textId="77777777" w:rsidR="00361252" w:rsidRDefault="00361252" w:rsidP="00361252">
      <w:pPr>
        <w:pStyle w:val="1"/>
        <w:spacing w:before="240" w:after="240"/>
        <w:rPr>
          <w:rFonts w:hint="eastAsia"/>
        </w:rPr>
      </w:pPr>
      <w:r>
        <w:rPr>
          <w:rFonts w:hint="eastAsia"/>
        </w:rPr>
        <w:t>实验总结</w:t>
      </w:r>
    </w:p>
    <w:p w14:paraId="6D143402" w14:textId="709C2BAD" w:rsidR="00361252" w:rsidRDefault="00115C1C" w:rsidP="00361252">
      <w:pPr>
        <w:pStyle w:val="a0"/>
        <w:spacing w:before="120" w:after="120"/>
        <w:ind w:firstLine="480"/>
      </w:pPr>
      <w:permStart w:id="1014247007" w:edGrp="everyone"/>
      <w:r w:rsidRPr="00115C1C">
        <w:rPr>
          <w:rFonts w:hint="eastAsia"/>
        </w:rPr>
        <w:t>完成</w:t>
      </w:r>
      <w:r>
        <w:rPr>
          <w:rFonts w:hint="eastAsia"/>
        </w:rPr>
        <w:t>各种</w:t>
      </w:r>
      <w:r w:rsidRPr="00115C1C">
        <w:rPr>
          <w:rFonts w:hint="eastAsia"/>
        </w:rPr>
        <w:t>协议服务器的配置实验后，我深刻体会到了不同服务的重要性和复杂性。从</w:t>
      </w:r>
      <w:r w:rsidRPr="00115C1C">
        <w:rPr>
          <w:rFonts w:hint="eastAsia"/>
        </w:rPr>
        <w:t>DNS</w:t>
      </w:r>
      <w:r w:rsidRPr="00115C1C">
        <w:rPr>
          <w:rFonts w:hint="eastAsia"/>
        </w:rPr>
        <w:t>到</w:t>
      </w:r>
      <w:r w:rsidRPr="00115C1C">
        <w:rPr>
          <w:rFonts w:hint="eastAsia"/>
        </w:rPr>
        <w:t>HTTP</w:t>
      </w:r>
      <w:r w:rsidRPr="00115C1C">
        <w:rPr>
          <w:rFonts w:hint="eastAsia"/>
        </w:rPr>
        <w:t>，再到</w:t>
      </w:r>
      <w:r w:rsidRPr="00115C1C">
        <w:rPr>
          <w:rFonts w:hint="eastAsia"/>
        </w:rPr>
        <w:t>FTP</w:t>
      </w:r>
      <w:r w:rsidRPr="00115C1C">
        <w:rPr>
          <w:rFonts w:hint="eastAsia"/>
        </w:rPr>
        <w:t>和</w:t>
      </w:r>
      <w:r>
        <w:rPr>
          <w:rFonts w:hint="eastAsia"/>
        </w:rPr>
        <w:t>SMTP</w:t>
      </w:r>
      <w:r w:rsidRPr="00115C1C">
        <w:rPr>
          <w:rFonts w:hint="eastAsia"/>
        </w:rPr>
        <w:t>，每种协议都有其独特的配置需求和安全考虑。通过实际操作，我不仅加深了对各类网络服务的理解，还提升了解决问题和故障排除的能力。这次实验为我今后在实际网络管理工作中打下了坚实的基础。</w:t>
      </w:r>
      <w:permEnd w:id="1014247007"/>
    </w:p>
    <w:sectPr w:rsidR="00361252" w:rsidSect="00020260">
      <w:headerReference w:type="default" r:id="rId46"/>
      <w:footerReference w:type="default" r:id="rId47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583538" w14:textId="77777777" w:rsidR="001908B3" w:rsidRDefault="001908B3">
      <w:r>
        <w:separator/>
      </w:r>
    </w:p>
  </w:endnote>
  <w:endnote w:type="continuationSeparator" w:id="0">
    <w:p w14:paraId="36BDD019" w14:textId="77777777" w:rsidR="001908B3" w:rsidRDefault="00190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bold"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A16D09" w14:textId="77777777" w:rsidR="008070D3" w:rsidRPr="00020260" w:rsidRDefault="00361252" w:rsidP="00020260">
    <w:pPr>
      <w:pStyle w:val="ab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854E1C" w14:textId="77777777" w:rsidR="001908B3" w:rsidRDefault="001908B3">
      <w:r>
        <w:separator/>
      </w:r>
    </w:p>
  </w:footnote>
  <w:footnote w:type="continuationSeparator" w:id="0">
    <w:p w14:paraId="60B03511" w14:textId="77777777" w:rsidR="001908B3" w:rsidRDefault="001908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DFB62F" w14:textId="77777777" w:rsidR="008070D3" w:rsidRDefault="00361252">
    <w:pPr>
      <w:pStyle w:val="a9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5720D3"/>
    <w:multiLevelType w:val="hybridMultilevel"/>
    <w:tmpl w:val="F8380DFA"/>
    <w:lvl w:ilvl="0" w:tplc="FC40CC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573465665">
    <w:abstractNumId w:val="1"/>
  </w:num>
  <w:num w:numId="2" w16cid:durableId="1527131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yBFwgib8PTrsOLJLofElDlXCKT31etWWQtqeqHAfCcjSNDAwvuJPN7kPCnajsfB+ZY3L6f/5Yff6BwJIa4Z7mA==" w:salt="XmxO5B2O65BQkISuuBvaaQ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A3A"/>
    <w:rsid w:val="000374BD"/>
    <w:rsid w:val="00094854"/>
    <w:rsid w:val="000A6C1A"/>
    <w:rsid w:val="001016BA"/>
    <w:rsid w:val="00106F9F"/>
    <w:rsid w:val="00115C1C"/>
    <w:rsid w:val="00150537"/>
    <w:rsid w:val="00162A27"/>
    <w:rsid w:val="001908B3"/>
    <w:rsid w:val="001B30D0"/>
    <w:rsid w:val="001B6A37"/>
    <w:rsid w:val="00205414"/>
    <w:rsid w:val="00266C86"/>
    <w:rsid w:val="00284D1F"/>
    <w:rsid w:val="002858F3"/>
    <w:rsid w:val="002A021F"/>
    <w:rsid w:val="002A1393"/>
    <w:rsid w:val="002B5AB3"/>
    <w:rsid w:val="002C3255"/>
    <w:rsid w:val="00311F5A"/>
    <w:rsid w:val="003150B4"/>
    <w:rsid w:val="00327C09"/>
    <w:rsid w:val="00361252"/>
    <w:rsid w:val="003A6116"/>
    <w:rsid w:val="003B6AAF"/>
    <w:rsid w:val="003E055E"/>
    <w:rsid w:val="00417310"/>
    <w:rsid w:val="0043130F"/>
    <w:rsid w:val="004578C0"/>
    <w:rsid w:val="0046778F"/>
    <w:rsid w:val="004A1066"/>
    <w:rsid w:val="004D0B67"/>
    <w:rsid w:val="004D15FE"/>
    <w:rsid w:val="004F3C30"/>
    <w:rsid w:val="00500BCA"/>
    <w:rsid w:val="00506F51"/>
    <w:rsid w:val="0058242F"/>
    <w:rsid w:val="005A3B50"/>
    <w:rsid w:val="005B0120"/>
    <w:rsid w:val="005E2226"/>
    <w:rsid w:val="0061759D"/>
    <w:rsid w:val="00622A4E"/>
    <w:rsid w:val="006655AA"/>
    <w:rsid w:val="0066774D"/>
    <w:rsid w:val="006825CB"/>
    <w:rsid w:val="00687CD3"/>
    <w:rsid w:val="00693EB6"/>
    <w:rsid w:val="006941AE"/>
    <w:rsid w:val="006A23AD"/>
    <w:rsid w:val="006D156B"/>
    <w:rsid w:val="006D2A23"/>
    <w:rsid w:val="006D516A"/>
    <w:rsid w:val="006E7238"/>
    <w:rsid w:val="006F3601"/>
    <w:rsid w:val="00702EE1"/>
    <w:rsid w:val="008063D1"/>
    <w:rsid w:val="008070D3"/>
    <w:rsid w:val="008710F5"/>
    <w:rsid w:val="00876CB2"/>
    <w:rsid w:val="0089428D"/>
    <w:rsid w:val="008E1CAF"/>
    <w:rsid w:val="008E75F3"/>
    <w:rsid w:val="008F774E"/>
    <w:rsid w:val="00934A90"/>
    <w:rsid w:val="00946DE1"/>
    <w:rsid w:val="009C2027"/>
    <w:rsid w:val="00A7084B"/>
    <w:rsid w:val="00AC1957"/>
    <w:rsid w:val="00B02959"/>
    <w:rsid w:val="00B04A40"/>
    <w:rsid w:val="00B24809"/>
    <w:rsid w:val="00B50C86"/>
    <w:rsid w:val="00C05D05"/>
    <w:rsid w:val="00C074D0"/>
    <w:rsid w:val="00C32499"/>
    <w:rsid w:val="00C54621"/>
    <w:rsid w:val="00C57F55"/>
    <w:rsid w:val="00C87D3E"/>
    <w:rsid w:val="00CA5425"/>
    <w:rsid w:val="00CF2674"/>
    <w:rsid w:val="00D37271"/>
    <w:rsid w:val="00D374D9"/>
    <w:rsid w:val="00D74456"/>
    <w:rsid w:val="00E05731"/>
    <w:rsid w:val="00E27435"/>
    <w:rsid w:val="00E502EE"/>
    <w:rsid w:val="00E5064E"/>
    <w:rsid w:val="00E510CB"/>
    <w:rsid w:val="00E60BE9"/>
    <w:rsid w:val="00E67485"/>
    <w:rsid w:val="00E85106"/>
    <w:rsid w:val="00EB0A3A"/>
    <w:rsid w:val="00EB5D96"/>
    <w:rsid w:val="00F06A06"/>
    <w:rsid w:val="00F27A3A"/>
    <w:rsid w:val="00F351E1"/>
    <w:rsid w:val="00F405C5"/>
    <w:rsid w:val="00F81648"/>
    <w:rsid w:val="00FE1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FD1F52"/>
  <w15:chartTrackingRefBased/>
  <w15:docId w15:val="{E97AEF6F-5BE5-4119-A45C-E2BB4B61A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61252"/>
    <w:pPr>
      <w:keepNext/>
      <w:widowControl/>
      <w:numPr>
        <w:numId w:val="1"/>
      </w:numPr>
      <w:spacing w:beforeLines="100" w:before="312" w:afterLines="100" w:after="312" w:line="360" w:lineRule="auto"/>
      <w:jc w:val="left"/>
      <w:outlineLvl w:val="0"/>
    </w:pPr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361252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361252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361252"/>
    <w:pPr>
      <w:numPr>
        <w:ilvl w:val="3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361252"/>
    <w:rPr>
      <w:rFonts w:asciiTheme="majorHAnsi" w:eastAsiaTheme="majorEastAsia" w:hAnsiTheme="majorHAnsi" w:cs="Times New Roman"/>
      <w:b/>
      <w:bCs/>
      <w:kern w:val="32"/>
      <w:sz w:val="30"/>
      <w:szCs w:val="32"/>
    </w:rPr>
  </w:style>
  <w:style w:type="character" w:customStyle="1" w:styleId="20">
    <w:name w:val="标题 2 字符"/>
    <w:basedOn w:val="a1"/>
    <w:link w:val="2"/>
    <w:uiPriority w:val="9"/>
    <w:rsid w:val="00361252"/>
    <w:rPr>
      <w:rFonts w:cs="Times New Roman"/>
      <w:b/>
      <w:bCs/>
      <w:kern w:val="32"/>
      <w:sz w:val="28"/>
      <w:szCs w:val="32"/>
    </w:rPr>
  </w:style>
  <w:style w:type="character" w:customStyle="1" w:styleId="30">
    <w:name w:val="标题 3 字符"/>
    <w:basedOn w:val="a1"/>
    <w:link w:val="3"/>
    <w:uiPriority w:val="9"/>
    <w:rsid w:val="00361252"/>
    <w:rPr>
      <w:rFonts w:asciiTheme="majorHAnsi" w:eastAsiaTheme="majorEastAsia" w:hAnsiTheme="majorHAnsi" w:cs="Times New Roman"/>
      <w:b/>
      <w:bCs/>
      <w:kern w:val="32"/>
      <w:sz w:val="28"/>
      <w:szCs w:val="32"/>
    </w:rPr>
  </w:style>
  <w:style w:type="character" w:customStyle="1" w:styleId="40">
    <w:name w:val="标题 4 字符"/>
    <w:basedOn w:val="a1"/>
    <w:link w:val="4"/>
    <w:uiPriority w:val="9"/>
    <w:rsid w:val="00361252"/>
    <w:rPr>
      <w:rFonts w:cs="Times New Roman"/>
      <w:b/>
      <w:bCs/>
      <w:kern w:val="32"/>
      <w:sz w:val="24"/>
      <w:szCs w:val="32"/>
    </w:rPr>
  </w:style>
  <w:style w:type="paragraph" w:styleId="a0">
    <w:name w:val="List Paragraph"/>
    <w:basedOn w:val="a"/>
    <w:link w:val="a4"/>
    <w:uiPriority w:val="34"/>
    <w:qFormat/>
    <w:rsid w:val="00361252"/>
    <w:pPr>
      <w:widowControl/>
      <w:spacing w:beforeLines="50" w:before="50" w:afterLines="50" w:after="50" w:line="360" w:lineRule="auto"/>
      <w:ind w:firstLineChars="200" w:firstLine="200"/>
    </w:pPr>
    <w:rPr>
      <w:rFonts w:cs="Times New Roman"/>
      <w:kern w:val="0"/>
      <w:sz w:val="24"/>
      <w:szCs w:val="24"/>
    </w:rPr>
  </w:style>
  <w:style w:type="paragraph" w:styleId="a5">
    <w:name w:val="Title"/>
    <w:basedOn w:val="a"/>
    <w:next w:val="a"/>
    <w:link w:val="a6"/>
    <w:uiPriority w:val="10"/>
    <w:qFormat/>
    <w:rsid w:val="00361252"/>
    <w:pPr>
      <w:widowControl/>
      <w:spacing w:beforeLines="200" w:before="624" w:afterLines="100" w:after="312"/>
      <w:jc w:val="center"/>
    </w:pPr>
    <w:rPr>
      <w:rFonts w:asciiTheme="majorHAnsi" w:eastAsiaTheme="majorEastAsia" w:hAnsiTheme="majorHAnsi" w:cs="Times New Roman"/>
      <w:b/>
      <w:kern w:val="0"/>
      <w:sz w:val="44"/>
      <w:szCs w:val="44"/>
    </w:rPr>
  </w:style>
  <w:style w:type="character" w:customStyle="1" w:styleId="a6">
    <w:name w:val="标题 字符"/>
    <w:basedOn w:val="a1"/>
    <w:link w:val="a5"/>
    <w:uiPriority w:val="10"/>
    <w:rsid w:val="00361252"/>
    <w:rPr>
      <w:rFonts w:asciiTheme="majorHAnsi" w:eastAsiaTheme="majorEastAsia" w:hAnsiTheme="majorHAnsi" w:cs="Times New Roman"/>
      <w:b/>
      <w:kern w:val="0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361252"/>
    <w:pPr>
      <w:widowControl/>
      <w:spacing w:beforeLines="200" w:before="624" w:afterLines="100" w:after="312"/>
      <w:jc w:val="left"/>
    </w:pPr>
    <w:rPr>
      <w:rFonts w:cs="Times New Roman"/>
      <w:b/>
      <w:kern w:val="0"/>
      <w:sz w:val="30"/>
      <w:szCs w:val="30"/>
    </w:rPr>
  </w:style>
  <w:style w:type="character" w:customStyle="1" w:styleId="a8">
    <w:name w:val="副标题 字符"/>
    <w:basedOn w:val="a1"/>
    <w:link w:val="a7"/>
    <w:uiPriority w:val="11"/>
    <w:rsid w:val="00361252"/>
    <w:rPr>
      <w:rFonts w:cs="Times New Roman"/>
      <w:b/>
      <w:kern w:val="0"/>
      <w:sz w:val="30"/>
      <w:szCs w:val="30"/>
    </w:rPr>
  </w:style>
  <w:style w:type="character" w:customStyle="1" w:styleId="a4">
    <w:name w:val="列表段落 字符"/>
    <w:link w:val="a0"/>
    <w:uiPriority w:val="34"/>
    <w:rsid w:val="00361252"/>
    <w:rPr>
      <w:rFonts w:cs="Times New Roman"/>
      <w:kern w:val="0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361252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character" w:customStyle="1" w:styleId="aa">
    <w:name w:val="页眉 字符"/>
    <w:basedOn w:val="a1"/>
    <w:link w:val="a9"/>
    <w:uiPriority w:val="99"/>
    <w:rsid w:val="00361252"/>
    <w:rPr>
      <w:rFonts w:cs="Times New Roman"/>
      <w:kern w:val="0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361252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character" w:customStyle="1" w:styleId="ac">
    <w:name w:val="页脚 字符"/>
    <w:basedOn w:val="a1"/>
    <w:link w:val="ab"/>
    <w:uiPriority w:val="99"/>
    <w:rsid w:val="00361252"/>
    <w:rPr>
      <w:rFonts w:cs="Times New Roman"/>
      <w:kern w:val="0"/>
      <w:sz w:val="18"/>
      <w:szCs w:val="18"/>
    </w:rPr>
  </w:style>
  <w:style w:type="character" w:styleId="ad">
    <w:name w:val="Hyperlink"/>
    <w:basedOn w:val="a1"/>
    <w:uiPriority w:val="99"/>
    <w:unhideWhenUsed/>
    <w:rsid w:val="000A6C1A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0A6C1A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702E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65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kadwf123/article/details/106201196?ops_request_misc=%257B%2522request%255Fid%2522%253A%2522171706757916800184134743%2522%252C%2522scm%2522%253A%252220140713.130102334.pc%255Fall.%2522%257D&amp;request_id=171706757916800184134743&amp;biz_id=0&amp;utm_medium=distribute.pc_search_result.none-task-blog-2~all~first_rank_ecpm_v1~rank_v31_ecpm-2-106201196-null-null.142%5ev100%5econtrol&amp;utm_term=netbind%E6%90%AD%E5%BB%BADNS%E6%9C%8D%E5%8A%A1%E5%99%A8&amp;spm=1018.2226.3001.4187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tudy\&#35745;&#31639;&#26426;&#32593;&#32476;\&#23454;&#39564;\E5-00-&#21016;&#38472;&#2816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E5-00-刘陈清.dotx</Template>
  <TotalTime>271</TotalTime>
  <Pages>20</Pages>
  <Words>354</Words>
  <Characters>2019</Characters>
  <Application>Microsoft Office Word</Application>
  <DocSecurity>8</DocSecurity>
  <Lines>16</Lines>
  <Paragraphs>4</Paragraphs>
  <ScaleCrop>false</ScaleCrop>
  <Company/>
  <LinksUpToDate>false</LinksUpToDate>
  <CharactersWithSpaces>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Chenqing Liu</dc:creator>
  <cp:keywords/>
  <dc:description/>
  <cp:lastModifiedBy>Chenqing Liu</cp:lastModifiedBy>
  <cp:revision>2</cp:revision>
  <dcterms:created xsi:type="dcterms:W3CDTF">2024-05-14T00:13:00Z</dcterms:created>
  <dcterms:modified xsi:type="dcterms:W3CDTF">2024-05-30T15:21:00Z</dcterms:modified>
</cp:coreProperties>
</file>